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9390E" w14:textId="312FFB57" w:rsidR="00A10484" w:rsidRDefault="008B58B6">
      <w:pPr>
        <w:pStyle w:val="a3"/>
      </w:pPr>
      <w:r>
        <w:rPr>
          <w:rFonts w:ascii="바탕" w:eastAsia="바탕" w:hAnsi="바탕" w:cs="바탕" w:hint="eastAsia"/>
        </w:rPr>
        <w:t xml:space="preserve">프로젝트 아이디어 제안서 </w:t>
      </w:r>
      <w:r>
        <w:rPr>
          <w:rFonts w:ascii="바탕" w:eastAsia="바탕" w:hAnsi="바탕" w:cs="바탕"/>
        </w:rPr>
        <w:t>PMG</w:t>
      </w:r>
    </w:p>
    <w:p w14:paraId="79AE7977" w14:textId="10D4B736" w:rsidR="00855982" w:rsidRPr="00855982" w:rsidRDefault="008B58B6" w:rsidP="00855982">
      <w:pPr>
        <w:pStyle w:val="1"/>
      </w:pPr>
      <w:r>
        <w:rPr>
          <w:rFonts w:ascii="바탕" w:eastAsia="바탕" w:hAnsi="바탕" w:cs="바탕" w:hint="eastAsia"/>
        </w:rPr>
        <w:t>경매 프로그램</w:t>
      </w:r>
    </w:p>
    <w:p w14:paraId="34C1C5AF" w14:textId="71CD72F9" w:rsidR="00855982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경매 프로그램을 구축하여 경매 주최사(</w:t>
      </w:r>
      <w:r>
        <w:rPr>
          <w:rFonts w:ascii="바탕" w:eastAsia="바탕" w:hAnsi="바탕" w:cs="바탕"/>
        </w:rPr>
        <w:t xml:space="preserve">Server) </w:t>
      </w:r>
      <w:r>
        <w:rPr>
          <w:rFonts w:ascii="바탕" w:eastAsia="바탕" w:hAnsi="바탕" w:cs="바탕" w:hint="eastAsia"/>
        </w:rPr>
        <w:t>와 경매 참여자(C</w:t>
      </w:r>
      <w:r>
        <w:rPr>
          <w:rFonts w:ascii="바탕" w:eastAsia="바탕" w:hAnsi="바탕" w:cs="바탕"/>
        </w:rPr>
        <w:t>lient)</w:t>
      </w:r>
      <w:r>
        <w:rPr>
          <w:rFonts w:ascii="바탕" w:eastAsia="바탕" w:hAnsi="바탕" w:cs="바탕" w:hint="eastAsia"/>
        </w:rPr>
        <w:t>간의 서비스를 구축</w:t>
      </w:r>
    </w:p>
    <w:p w14:paraId="71C09CAF" w14:textId="0547EAE0" w:rsidR="008B58B6" w:rsidRDefault="008B58B6" w:rsidP="008B58B6">
      <w:pPr>
        <w:rPr>
          <w:rFonts w:ascii="바탕" w:eastAsia="바탕" w:hAnsi="바탕" w:cs="바탕"/>
        </w:rPr>
      </w:pPr>
    </w:p>
    <w:p w14:paraId="330A4C3F" w14:textId="0485A054" w:rsidR="008B58B6" w:rsidRPr="008B58B6" w:rsidRDefault="008B58B6" w:rsidP="008B58B6">
      <w:pPr>
        <w:rPr>
          <w:rFonts w:ascii="바탕" w:eastAsia="바탕" w:hAnsi="바탕" w:cs="바탕"/>
          <w:b/>
          <w:bCs/>
          <w:sz w:val="28"/>
          <w:szCs w:val="28"/>
        </w:rPr>
      </w:pPr>
      <w:r w:rsidRPr="008B58B6">
        <w:rPr>
          <w:rFonts w:ascii="바탕" w:eastAsia="바탕" w:hAnsi="바탕" w:cs="바탕" w:hint="eastAsia"/>
          <w:b/>
          <w:bCs/>
          <w:sz w:val="28"/>
          <w:szCs w:val="28"/>
        </w:rPr>
        <w:t>경매 주최사(S</w:t>
      </w:r>
      <w:r w:rsidRPr="008B58B6">
        <w:rPr>
          <w:rFonts w:ascii="바탕" w:eastAsia="바탕" w:hAnsi="바탕" w:cs="바탕"/>
          <w:b/>
          <w:bCs/>
          <w:sz w:val="28"/>
          <w:szCs w:val="28"/>
        </w:rPr>
        <w:t>erver)</w:t>
      </w:r>
    </w:p>
    <w:p w14:paraId="156469D8" w14:textId="1478B54E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경매 시작 알림 공지</w:t>
      </w:r>
    </w:p>
    <w:p w14:paraId="75D01C58" w14:textId="3001FA05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- </w:t>
      </w:r>
      <w:r>
        <w:rPr>
          <w:rFonts w:ascii="바탕" w:eastAsia="바탕" w:hAnsi="바탕" w:cs="바탕" w:hint="eastAsia"/>
        </w:rPr>
        <w:t>경매 물품 공지</w:t>
      </w:r>
    </w:p>
    <w:p w14:paraId="56E14EA8" w14:textId="19B8887C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- </w:t>
      </w:r>
      <w:r>
        <w:rPr>
          <w:rFonts w:ascii="바탕" w:eastAsia="바탕" w:hAnsi="바탕" w:cs="바탕" w:hint="eastAsia"/>
        </w:rPr>
        <w:t>경매 참여 인원 수 제한</w:t>
      </w:r>
    </w:p>
    <w:p w14:paraId="5758C1D4" w14:textId="6F3F6146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경매 참여자의 신용(잔고)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확인 </w:t>
      </w:r>
    </w:p>
    <w:p w14:paraId="6D83AE31" w14:textId="736E5E49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경매 제한 시간 실시간 업데이트(e</w:t>
      </w:r>
      <w:r>
        <w:rPr>
          <w:rFonts w:ascii="바탕" w:eastAsia="바탕" w:hAnsi="바탕" w:cs="바탕"/>
        </w:rPr>
        <w:t>x &gt; -03:00)</w:t>
      </w:r>
    </w:p>
    <w:p w14:paraId="6C240902" w14:textId="39972E38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경매 입찰이 일정시간 같은 가격이 유지되는 경우 낙찰시킴</w:t>
      </w:r>
      <w:bookmarkStart w:id="0" w:name="_GoBack"/>
      <w:bookmarkEnd w:id="0"/>
    </w:p>
    <w:p w14:paraId="77D4DFF3" w14:textId="724411D2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실시간 입찰 가격 업데이트</w:t>
      </w:r>
    </w:p>
    <w:p w14:paraId="6D77BCEF" w14:textId="2F00CE71" w:rsidR="008B58B6" w:rsidRDefault="008B58B6" w:rsidP="008B58B6">
      <w:pPr>
        <w:rPr>
          <w:rFonts w:ascii="바탕" w:eastAsia="바탕" w:hAnsi="바탕" w:cs="바탕"/>
        </w:rPr>
      </w:pPr>
    </w:p>
    <w:p w14:paraId="4CFC893C" w14:textId="12A783C7" w:rsidR="008B58B6" w:rsidRPr="008B58B6" w:rsidRDefault="008B58B6" w:rsidP="008B58B6">
      <w:pPr>
        <w:rPr>
          <w:rFonts w:ascii="바탕" w:eastAsia="바탕" w:hAnsi="바탕" w:cs="바탕"/>
          <w:b/>
          <w:bCs/>
          <w:sz w:val="28"/>
          <w:szCs w:val="28"/>
        </w:rPr>
      </w:pPr>
      <w:r w:rsidRPr="008B58B6">
        <w:rPr>
          <w:rFonts w:ascii="바탕" w:eastAsia="바탕" w:hAnsi="바탕" w:cs="바탕" w:hint="eastAsia"/>
          <w:b/>
          <w:bCs/>
          <w:sz w:val="28"/>
          <w:szCs w:val="28"/>
        </w:rPr>
        <w:t>경매 참여자(C</w:t>
      </w:r>
      <w:r w:rsidRPr="008B58B6">
        <w:rPr>
          <w:rFonts w:ascii="바탕" w:eastAsia="바탕" w:hAnsi="바탕" w:cs="바탕"/>
          <w:b/>
          <w:bCs/>
          <w:sz w:val="28"/>
          <w:szCs w:val="28"/>
        </w:rPr>
        <w:t>lient)</w:t>
      </w:r>
    </w:p>
    <w:p w14:paraId="3F7725C3" w14:textId="106F9983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>
        <w:rPr>
          <w:rFonts w:ascii="바탕" w:eastAsia="바탕" w:hAnsi="바탕" w:cs="바탕"/>
        </w:rPr>
        <w:t xml:space="preserve">  </w:t>
      </w:r>
      <w:r>
        <w:rPr>
          <w:rFonts w:ascii="바탕" w:eastAsia="바탕" w:hAnsi="바탕" w:cs="바탕" w:hint="eastAsia"/>
        </w:rPr>
        <w:t>경매 참여 여부 결정</w:t>
      </w:r>
    </w:p>
    <w:p w14:paraId="2460FC5A" w14:textId="5B7BDC36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- </w:t>
      </w:r>
      <w:r>
        <w:rPr>
          <w:rFonts w:ascii="바탕" w:eastAsia="바탕" w:hAnsi="바탕" w:cs="바탕" w:hint="eastAsia"/>
        </w:rPr>
        <w:t xml:space="preserve"> 경매 참여자 들간 </w:t>
      </w:r>
      <w:r>
        <w:rPr>
          <w:rFonts w:ascii="바탕" w:eastAsia="바탕" w:hAnsi="바탕" w:cs="바탕"/>
        </w:rPr>
        <w:t xml:space="preserve">Chatting Service </w:t>
      </w:r>
      <w:r>
        <w:rPr>
          <w:rFonts w:ascii="바탕" w:eastAsia="바탕" w:hAnsi="바탕" w:cs="바탕" w:hint="eastAsia"/>
        </w:rPr>
        <w:t>구축</w:t>
      </w:r>
    </w:p>
    <w:p w14:paraId="39BBF1EA" w14:textId="5A353151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-  </w:t>
      </w:r>
      <w:r>
        <w:rPr>
          <w:rFonts w:ascii="바탕" w:eastAsia="바탕" w:hAnsi="바탕" w:cs="바탕" w:hint="eastAsia"/>
        </w:rPr>
        <w:t>구매 목록 목록화</w:t>
      </w:r>
    </w:p>
    <w:p w14:paraId="45B1C638" w14:textId="5C949FD1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>
        <w:rPr>
          <w:rFonts w:ascii="바탕" w:eastAsia="바탕" w:hAnsi="바탕" w:cs="바탕"/>
        </w:rPr>
        <w:t xml:space="preserve">  </w:t>
      </w:r>
      <w:r>
        <w:rPr>
          <w:rFonts w:ascii="바탕" w:eastAsia="바탕" w:hAnsi="바탕" w:cs="바탕" w:hint="eastAsia"/>
        </w:rPr>
        <w:t xml:space="preserve">경매 참여 금액 지정 </w:t>
      </w:r>
      <w:r>
        <w:rPr>
          <w:rFonts w:ascii="바탕" w:eastAsia="바탕" w:hAnsi="바탕" w:cs="바탕"/>
        </w:rPr>
        <w:t xml:space="preserve">( </w:t>
      </w:r>
      <w:r>
        <w:rPr>
          <w:rFonts w:ascii="바탕" w:eastAsia="바탕" w:hAnsi="바탕" w:cs="바탕" w:hint="eastAsia"/>
        </w:rPr>
        <w:t>경매 참여시 등록한 금액만큼만 경매에 참여가능)</w:t>
      </w:r>
    </w:p>
    <w:p w14:paraId="4DD0C0B8" w14:textId="456FB801" w:rsidR="008B58B6" w:rsidRDefault="008B58B6" w:rsidP="008B58B6">
      <w:pPr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 xml:space="preserve">-  </w:t>
      </w:r>
      <w:r>
        <w:rPr>
          <w:rFonts w:ascii="바탕" w:eastAsia="바탕" w:hAnsi="바탕" w:cs="바탕" w:hint="eastAsia"/>
        </w:rPr>
        <w:t>상대 참여자가 입찰을 하는 경우 그 참여자 이외의 사람들은 입찰을 못하게 막음.</w:t>
      </w:r>
    </w:p>
    <w:p w14:paraId="69F2D67A" w14:textId="7E0C3E70" w:rsidR="008B58B6" w:rsidRPr="00855982" w:rsidRDefault="008B58B6" w:rsidP="008B58B6">
      <w:pPr>
        <w:ind w:firstLine="708"/>
      </w:pPr>
      <w:r>
        <w:rPr>
          <w:rFonts w:ascii="바탕" w:eastAsia="바탕" w:hAnsi="바탕" w:cs="바탕" w:hint="eastAsia"/>
        </w:rPr>
        <w:t>(</w:t>
      </w:r>
      <w:r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중복 방지 </w:t>
      </w:r>
      <w:r>
        <w:rPr>
          <w:rFonts w:ascii="바탕" w:eastAsia="바탕" w:hAnsi="바탕" w:cs="바탕"/>
        </w:rPr>
        <w:t xml:space="preserve">/ </w:t>
      </w:r>
      <w:r>
        <w:rPr>
          <w:rFonts w:ascii="바탕" w:eastAsia="바탕" w:hAnsi="바탕" w:cs="바탕" w:hint="eastAsia"/>
        </w:rPr>
        <w:t>금액 최신화 과정 )</w:t>
      </w:r>
    </w:p>
    <w:sectPr w:rsidR="008B58B6" w:rsidRPr="00855982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9701E" w14:textId="77777777" w:rsidR="00D82905" w:rsidRDefault="00D82905" w:rsidP="00855982">
      <w:pPr>
        <w:spacing w:after="0" w:line="240" w:lineRule="auto"/>
      </w:pPr>
      <w:r>
        <w:separator/>
      </w:r>
    </w:p>
  </w:endnote>
  <w:endnote w:type="continuationSeparator" w:id="0">
    <w:p w14:paraId="640EE0D2" w14:textId="77777777" w:rsidR="00D82905" w:rsidRDefault="00D8290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994FB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6250F" w14:textId="77777777" w:rsidR="00D82905" w:rsidRDefault="00D82905" w:rsidP="00855982">
      <w:pPr>
        <w:spacing w:after="0" w:line="240" w:lineRule="auto"/>
      </w:pPr>
      <w:r>
        <w:separator/>
      </w:r>
    </w:p>
  </w:footnote>
  <w:footnote w:type="continuationSeparator" w:id="0">
    <w:p w14:paraId="0F1B6500" w14:textId="77777777" w:rsidR="00D82905" w:rsidRDefault="00D8290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B6"/>
    <w:rsid w:val="001D4362"/>
    <w:rsid w:val="004D7F92"/>
    <w:rsid w:val="005306D8"/>
    <w:rsid w:val="006D3C62"/>
    <w:rsid w:val="007833A7"/>
    <w:rsid w:val="00855982"/>
    <w:rsid w:val="008B58B6"/>
    <w:rsid w:val="009D291F"/>
    <w:rsid w:val="00A10484"/>
    <w:rsid w:val="00D8290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68289"/>
  <w15:chartTrackingRefBased/>
  <w15:docId w15:val="{37AAC7DF-3622-4AC5-B99F-4B2AD35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2105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0C2B04BA9EB41439E045A23B85D46FE" ma:contentTypeVersion="0" ma:contentTypeDescription="새 문서를 만듭니다." ma:contentTypeScope="" ma:versionID="208d7b7af8f32e35ba29518d7b40bb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4406a1367ac9d10731065c4f7d022b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B436CF-DFD7-4FDD-9911-A4DA4050D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1338BD-0FED-472B-A95D-B5AF343F92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82105</dc:creator>
  <cp:lastModifiedBy>안 지호</cp:lastModifiedBy>
  <cp:revision>2</cp:revision>
  <dcterms:created xsi:type="dcterms:W3CDTF">2020-04-09T06:59:00Z</dcterms:created>
  <dcterms:modified xsi:type="dcterms:W3CDTF">2020-04-09T06:59:00Z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0x01010090C2B04BA9EB41439E045A23B85D46FE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